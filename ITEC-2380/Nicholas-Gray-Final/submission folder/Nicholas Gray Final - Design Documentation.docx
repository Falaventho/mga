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7A3F" w14:textId="0DDB254D" w:rsidR="00771F16" w:rsidRDefault="00F762CA" w:rsidP="00F21DAF">
      <w:pPr>
        <w:pStyle w:val="Title"/>
        <w:jc w:val="center"/>
      </w:pPr>
      <w:r>
        <w:t>Design</w:t>
      </w:r>
      <w:r w:rsidR="00F21DAF">
        <w:t xml:space="preserve"> Documentation</w:t>
      </w:r>
    </w:p>
    <w:p w14:paraId="3A35E52D" w14:textId="4C5ED711" w:rsidR="00A321D8" w:rsidRDefault="00A321D8" w:rsidP="00A321D8">
      <w:pPr>
        <w:jc w:val="center"/>
      </w:pPr>
      <w:r>
        <w:t>Nicholas Gray</w:t>
      </w:r>
    </w:p>
    <w:p w14:paraId="1E59F859" w14:textId="1EC6196B" w:rsidR="00A321D8" w:rsidRPr="00A321D8" w:rsidRDefault="00A321D8" w:rsidP="00A321D8"/>
    <w:p w14:paraId="106FAC17" w14:textId="79CB0B06" w:rsidR="00771F16" w:rsidRDefault="00A321D8">
      <w:pPr>
        <w:pStyle w:val="Heading1"/>
      </w:pPr>
      <w:r>
        <w:t>Wireframe / Design Files</w:t>
      </w:r>
    </w:p>
    <w:p w14:paraId="6436D4CC" w14:textId="02EB5CF6" w:rsidR="000A0F9B" w:rsidRDefault="00F21DAF" w:rsidP="00F21DAF">
      <w:r>
        <w:tab/>
      </w:r>
      <w:r w:rsidR="00A321D8">
        <w:t xml:space="preserve">The design mockup was completed using Figma, link here: </w:t>
      </w:r>
      <w:proofErr w:type="gramStart"/>
      <w:r w:rsidR="00A321D8" w:rsidRPr="00A321D8">
        <w:t>https://www.figma.com/file/K5d3ar9fiN2kr7LFxmetfG/Erebos-Gym?type=design&amp;node-id=0%3A1&amp;mode=design&amp;t=ON36YMonPgxw1LuE-1</w:t>
      </w:r>
      <w:proofErr w:type="gramEnd"/>
    </w:p>
    <w:p w14:paraId="5AF40FA7" w14:textId="63D86FFA" w:rsidR="00F21DAF" w:rsidRDefault="00A321D8" w:rsidP="00F21DAF">
      <w:pPr>
        <w:pStyle w:val="Heading1"/>
      </w:pPr>
      <w:r>
        <w:t>Color Scheme</w:t>
      </w:r>
    </w:p>
    <w:p w14:paraId="633EBC31" w14:textId="5268E37F" w:rsidR="00A321D8" w:rsidRPr="00A321D8" w:rsidRDefault="00A321D8" w:rsidP="00A321D8">
      <w:r>
        <w:tab/>
        <w:t>The color palette was constructed around the idea of a web-friendly implementation of the colors of the ancient roman army.</w:t>
      </w:r>
    </w:p>
    <w:p w14:paraId="55C35B5C" w14:textId="0F05EFA6" w:rsidR="00F21DAF" w:rsidRDefault="00F21DAF" w:rsidP="00F21DAF">
      <w:r>
        <w:tab/>
      </w:r>
      <w:r w:rsidR="00A321D8">
        <w:rPr>
          <w:noProof/>
        </w:rPr>
        <w:drawing>
          <wp:inline distT="0" distB="0" distL="0" distR="0" wp14:anchorId="1F061703" wp14:editId="0F246341">
            <wp:extent cx="5943600" cy="2087880"/>
            <wp:effectExtent l="0" t="0" r="0" b="7620"/>
            <wp:docPr id="1825358217" name="Picture 1" descr="A white and tan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58217" name="Picture 1" descr="A white and tan color pal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35AC" w14:textId="7AD64BE8" w:rsidR="00F21DAF" w:rsidRDefault="00A321D8" w:rsidP="00F21DAF">
      <w:pPr>
        <w:pStyle w:val="Heading1"/>
      </w:pPr>
      <w:r>
        <w:t>Fonts</w:t>
      </w:r>
    </w:p>
    <w:p w14:paraId="4260620A" w14:textId="49C6249E" w:rsidR="00F21DAF" w:rsidRDefault="001B063E" w:rsidP="001B063E">
      <w:r>
        <w:tab/>
      </w:r>
      <w:proofErr w:type="spellStart"/>
      <w:r w:rsidR="00A321D8">
        <w:t>GoogleFonts</w:t>
      </w:r>
      <w:proofErr w:type="spellEnd"/>
      <w:r w:rsidR="00A321D8">
        <w:t xml:space="preserve"> was used to select free fonts and minimize project costs. So far, the following fonts are being used on the site:</w:t>
      </w:r>
    </w:p>
    <w:p w14:paraId="75E15570" w14:textId="2BFCB7DE" w:rsidR="00A321D8" w:rsidRDefault="00A321D8" w:rsidP="00A321D8">
      <w:pPr>
        <w:pStyle w:val="ListParagraph"/>
        <w:numPr>
          <w:ilvl w:val="0"/>
          <w:numId w:val="28"/>
        </w:numPr>
      </w:pPr>
      <w:r>
        <w:t>GFS Didot</w:t>
      </w:r>
    </w:p>
    <w:p w14:paraId="2B08D410" w14:textId="6F9FCAB4" w:rsidR="00A321D8" w:rsidRDefault="00A321D8" w:rsidP="00A321D8">
      <w:pPr>
        <w:pStyle w:val="ListParagraph"/>
        <w:numPr>
          <w:ilvl w:val="0"/>
          <w:numId w:val="28"/>
        </w:numPr>
      </w:pPr>
      <w:proofErr w:type="spellStart"/>
      <w:r>
        <w:t>MedievalSharp</w:t>
      </w:r>
      <w:proofErr w:type="spellEnd"/>
    </w:p>
    <w:sectPr w:rsidR="00A321D8" w:rsidSect="000A0F9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E862D" w14:textId="77777777" w:rsidR="00134217" w:rsidRDefault="00134217">
      <w:pPr>
        <w:spacing w:after="0" w:line="240" w:lineRule="auto"/>
      </w:pPr>
      <w:r>
        <w:separator/>
      </w:r>
    </w:p>
  </w:endnote>
  <w:endnote w:type="continuationSeparator" w:id="0">
    <w:p w14:paraId="7E3D4BCE" w14:textId="77777777" w:rsidR="00134217" w:rsidRDefault="00134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ADE555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2AF31" w14:textId="77777777" w:rsidR="00134217" w:rsidRDefault="00134217">
      <w:pPr>
        <w:spacing w:after="0" w:line="240" w:lineRule="auto"/>
      </w:pPr>
      <w:r>
        <w:separator/>
      </w:r>
    </w:p>
  </w:footnote>
  <w:footnote w:type="continuationSeparator" w:id="0">
    <w:p w14:paraId="66F41FEB" w14:textId="77777777" w:rsidR="00134217" w:rsidRDefault="00134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960DC"/>
    <w:multiLevelType w:val="hybridMultilevel"/>
    <w:tmpl w:val="E752FBD8"/>
    <w:lvl w:ilvl="0" w:tplc="8FB6AF0C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D1B"/>
    <w:multiLevelType w:val="hybridMultilevel"/>
    <w:tmpl w:val="B824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C39D6"/>
    <w:multiLevelType w:val="hybridMultilevel"/>
    <w:tmpl w:val="17D0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38790326">
    <w:abstractNumId w:val="15"/>
  </w:num>
  <w:num w:numId="2" w16cid:durableId="717973348">
    <w:abstractNumId w:val="13"/>
  </w:num>
  <w:num w:numId="3" w16cid:durableId="633292373">
    <w:abstractNumId w:val="13"/>
  </w:num>
  <w:num w:numId="4" w16cid:durableId="1945577418">
    <w:abstractNumId w:val="13"/>
  </w:num>
  <w:num w:numId="5" w16cid:durableId="831532232">
    <w:abstractNumId w:val="13"/>
  </w:num>
  <w:num w:numId="6" w16cid:durableId="578684179">
    <w:abstractNumId w:val="13"/>
  </w:num>
  <w:num w:numId="7" w16cid:durableId="1308240695">
    <w:abstractNumId w:val="13"/>
  </w:num>
  <w:num w:numId="8" w16cid:durableId="553272240">
    <w:abstractNumId w:val="13"/>
  </w:num>
  <w:num w:numId="9" w16cid:durableId="1755317400">
    <w:abstractNumId w:val="13"/>
  </w:num>
  <w:num w:numId="10" w16cid:durableId="1667394251">
    <w:abstractNumId w:val="13"/>
  </w:num>
  <w:num w:numId="11" w16cid:durableId="1515269950">
    <w:abstractNumId w:val="13"/>
  </w:num>
  <w:num w:numId="12" w16cid:durableId="824013465">
    <w:abstractNumId w:val="13"/>
  </w:num>
  <w:num w:numId="13" w16cid:durableId="671570493">
    <w:abstractNumId w:val="17"/>
  </w:num>
  <w:num w:numId="14" w16cid:durableId="1047339937">
    <w:abstractNumId w:val="16"/>
  </w:num>
  <w:num w:numId="15" w16cid:durableId="261450675">
    <w:abstractNumId w:val="18"/>
  </w:num>
  <w:num w:numId="16" w16cid:durableId="1519153694">
    <w:abstractNumId w:val="14"/>
  </w:num>
  <w:num w:numId="17" w16cid:durableId="1634795854">
    <w:abstractNumId w:val="9"/>
  </w:num>
  <w:num w:numId="18" w16cid:durableId="1532263814">
    <w:abstractNumId w:val="7"/>
  </w:num>
  <w:num w:numId="19" w16cid:durableId="1248151233">
    <w:abstractNumId w:val="6"/>
  </w:num>
  <w:num w:numId="20" w16cid:durableId="1098867292">
    <w:abstractNumId w:val="5"/>
  </w:num>
  <w:num w:numId="21" w16cid:durableId="1015760">
    <w:abstractNumId w:val="4"/>
  </w:num>
  <w:num w:numId="22" w16cid:durableId="1159810284">
    <w:abstractNumId w:val="8"/>
  </w:num>
  <w:num w:numId="23" w16cid:durableId="1990287500">
    <w:abstractNumId w:val="3"/>
  </w:num>
  <w:num w:numId="24" w16cid:durableId="1516384242">
    <w:abstractNumId w:val="2"/>
  </w:num>
  <w:num w:numId="25" w16cid:durableId="1007824642">
    <w:abstractNumId w:val="1"/>
  </w:num>
  <w:num w:numId="26" w16cid:durableId="1485317877">
    <w:abstractNumId w:val="0"/>
  </w:num>
  <w:num w:numId="27" w16cid:durableId="1002976437">
    <w:abstractNumId w:val="10"/>
  </w:num>
  <w:num w:numId="28" w16cid:durableId="2027903246">
    <w:abstractNumId w:val="12"/>
  </w:num>
  <w:num w:numId="29" w16cid:durableId="7543294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AF"/>
    <w:rsid w:val="000A0F9B"/>
    <w:rsid w:val="00123E1E"/>
    <w:rsid w:val="00134217"/>
    <w:rsid w:val="0013591F"/>
    <w:rsid w:val="001B063E"/>
    <w:rsid w:val="00216BF8"/>
    <w:rsid w:val="0024640E"/>
    <w:rsid w:val="002C1B16"/>
    <w:rsid w:val="00771F16"/>
    <w:rsid w:val="0078294C"/>
    <w:rsid w:val="008B6008"/>
    <w:rsid w:val="00971DEC"/>
    <w:rsid w:val="00A321D8"/>
    <w:rsid w:val="00B64B70"/>
    <w:rsid w:val="00B66857"/>
    <w:rsid w:val="00BA3B94"/>
    <w:rsid w:val="00BB2103"/>
    <w:rsid w:val="00C07BE9"/>
    <w:rsid w:val="00F21DAF"/>
    <w:rsid w:val="00F762CA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DB5C1"/>
  <w15:chartTrackingRefBased/>
  <w15:docId w15:val="{5B300771-3373-4313-A96B-616C1BCD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character" w:styleId="UnresolvedMention">
    <w:name w:val="Unresolved Mention"/>
    <w:basedOn w:val="DefaultParagraphFont"/>
    <w:uiPriority w:val="99"/>
    <w:semiHidden/>
    <w:unhideWhenUsed/>
    <w:rsid w:val="001B06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32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ghm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Gray</dc:creator>
  <cp:keywords/>
  <dc:description/>
  <cp:lastModifiedBy>Gray, Nicholas J.</cp:lastModifiedBy>
  <cp:revision>3</cp:revision>
  <dcterms:created xsi:type="dcterms:W3CDTF">2023-07-13T13:08:00Z</dcterms:created>
  <dcterms:modified xsi:type="dcterms:W3CDTF">2023-07-13T13:19:00Z</dcterms:modified>
</cp:coreProperties>
</file>